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47CC7087-73EB-48A5-B81A-3E965B01DAB8}"/>
            <w:text/>
          </w:sdtPr>
          <w:sdtContent>
            <w:p w:rsidR="004805B5" w:rsidRDefault="00F452A6">
              <w:pPr>
                <w:pStyle w:val="Publishwithline"/>
              </w:pPr>
              <w:r w:rsidRPr="005510FD">
                <w:rPr>
                  <w:rStyle w:val="PlaceholderText"/>
                </w:rPr>
                <w:t>[Enter Post Title Here]</w:t>
              </w:r>
            </w:p>
          </w:sdtContent>
        </w:sdt>
        <w:p w:rsidR="004805B5" w:rsidRDefault="004805B5">
          <w:pPr>
            <w:pStyle w:val="underline"/>
          </w:pPr>
        </w:p>
        <w:p w:rsidR="004805B5" w:rsidRDefault="004805B5">
          <w:pPr>
            <w:pStyle w:val="PadderBetweenControlandBody"/>
          </w:pPr>
        </w:p>
      </w:sdtContent>
    </w:sdt>
    <w:p w:rsidR="004805B5" w:rsidRDefault="00F452A6">
      <w:pPr>
        <w:rPr>
          <w:b/>
          <w:sz w:val="52"/>
          <w:szCs w:val="52"/>
        </w:rPr>
      </w:pPr>
      <w:r w:rsidRPr="00F452A6">
        <w:rPr>
          <w:b/>
          <w:sz w:val="52"/>
          <w:szCs w:val="52"/>
        </w:rPr>
        <w:t>ONLINE TICKET BOOK</w:t>
      </w:r>
    </w:p>
    <w:p w:rsidR="00F452A6" w:rsidRDefault="00F452A6" w:rsidP="00F452A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452A6">
        <w:rPr>
          <w:sz w:val="52"/>
          <w:szCs w:val="52"/>
        </w:rPr>
        <w:t>USE CASE</w:t>
      </w:r>
    </w:p>
    <w:p w:rsidR="00F452A6" w:rsidRDefault="00F452A6" w:rsidP="00F452A6">
      <w:pPr>
        <w:pStyle w:val="ListParagraph"/>
        <w:ind w:left="108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93058" cy="5038927"/>
            <wp:effectExtent l="19050" t="0" r="76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98" cy="505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A6" w:rsidRDefault="00F452A6" w:rsidP="00F452A6">
      <w:pPr>
        <w:pStyle w:val="ListParagraph"/>
        <w:ind w:left="1080"/>
        <w:rPr>
          <w:sz w:val="52"/>
          <w:szCs w:val="52"/>
        </w:rPr>
      </w:pPr>
    </w:p>
    <w:p w:rsidR="00F452A6" w:rsidRDefault="00F452A6" w:rsidP="00F452A6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proofErr w:type="gramStart"/>
      <w:r w:rsidRPr="00F452A6">
        <w:rPr>
          <w:sz w:val="52"/>
          <w:szCs w:val="52"/>
        </w:rPr>
        <w:t>2</w:t>
      </w:r>
      <w:r>
        <w:rPr>
          <w:sz w:val="52"/>
          <w:szCs w:val="52"/>
        </w:rPr>
        <w:t>.CLASS</w:t>
      </w:r>
      <w:proofErr w:type="gramEnd"/>
      <w:r>
        <w:rPr>
          <w:sz w:val="52"/>
          <w:szCs w:val="52"/>
        </w:rPr>
        <w:t xml:space="preserve"> </w:t>
      </w:r>
    </w:p>
    <w:p w:rsidR="00F452A6" w:rsidRDefault="006F5E57" w:rsidP="00F452A6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265018" cy="4499602"/>
            <wp:effectExtent l="19050" t="0" r="24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125" cy="450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E57" w:rsidRDefault="006F5E57" w:rsidP="00F452A6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3.ER</w:t>
      </w:r>
      <w:proofErr w:type="gramEnd"/>
      <w:r>
        <w:rPr>
          <w:sz w:val="52"/>
          <w:szCs w:val="52"/>
        </w:rPr>
        <w:t xml:space="preserve"> </w:t>
      </w:r>
    </w:p>
    <w:p w:rsidR="006F5E57" w:rsidRDefault="00C60490" w:rsidP="00F452A6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194300" cy="389128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490" w:rsidRDefault="00C60490" w:rsidP="00F452A6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4.DFD</w:t>
      </w:r>
      <w:proofErr w:type="gramEnd"/>
    </w:p>
    <w:p w:rsidR="00C60490" w:rsidRPr="00F452A6" w:rsidRDefault="001976C0" w:rsidP="00F452A6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245225" cy="393001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393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0490" w:rsidRPr="00F452A6" w:rsidSect="004805B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8135F"/>
    <w:multiLevelType w:val="hybridMultilevel"/>
    <w:tmpl w:val="7318C6D6"/>
    <w:lvl w:ilvl="0" w:tplc="D6EA8E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9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F452A6"/>
    <w:rsid w:val="001976C0"/>
    <w:rsid w:val="004805B5"/>
    <w:rsid w:val="006F5E57"/>
    <w:rsid w:val="007F3F48"/>
    <w:rsid w:val="00C60490"/>
    <w:rsid w:val="00F4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4805B5"/>
  </w:style>
  <w:style w:type="paragraph" w:styleId="Heading1">
    <w:name w:val="heading 1"/>
    <w:basedOn w:val="Normal"/>
    <w:next w:val="Normal"/>
    <w:uiPriority w:val="5"/>
    <w:qFormat/>
    <w:rsid w:val="004805B5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4805B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4805B5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4805B5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4805B5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4805B5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805B5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4805B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4805B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4805B5"/>
    <w:rPr>
      <w:color w:val="808080"/>
    </w:rPr>
  </w:style>
  <w:style w:type="paragraph" w:customStyle="1" w:styleId="Account">
    <w:name w:val="Account"/>
    <w:semiHidden/>
    <w:rsid w:val="004805B5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4805B5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4805B5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4805B5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4805B5"/>
    <w:rPr>
      <w:i/>
      <w:iCs/>
    </w:rPr>
  </w:style>
  <w:style w:type="character" w:styleId="Strong">
    <w:name w:val="Strong"/>
    <w:basedOn w:val="DefaultParagraphFont"/>
    <w:uiPriority w:val="22"/>
    <w:qFormat/>
    <w:rsid w:val="004805B5"/>
    <w:rPr>
      <w:b/>
      <w:bCs/>
    </w:rPr>
  </w:style>
  <w:style w:type="paragraph" w:customStyle="1" w:styleId="underline">
    <w:name w:val="underline"/>
    <w:semiHidden/>
    <w:rsid w:val="004805B5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4805B5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F452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67BF"/>
    <w:rsid w:val="008667BF"/>
    <w:rsid w:val="00B15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67B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47CC7087-73EB-48A5-B81A-3E965B01DAB8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81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>Deftones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2019-04-02T14:00:00Z</dcterms:created>
  <dcterms:modified xsi:type="dcterms:W3CDTF">2019-04-02T15:21:00Z</dcterms:modified>
</cp:coreProperties>
</file>